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48A" w:rsidRDefault="00EF1C0E" w:rsidP="00134AA8">
      <w:pPr>
        <w:pStyle w:val="Title"/>
      </w:pPr>
      <w:r>
        <w:t>Sikkerhetsreglement</w:t>
      </w:r>
    </w:p>
    <w:p w:rsidR="0032127C" w:rsidRDefault="0032127C" w:rsidP="00134AA8">
      <w:pPr>
        <w:pStyle w:val="Heading1"/>
      </w:pPr>
      <w:r>
        <w:t>Vi liker lek, men sikkerhet er ikke noe vi tuller med!</w:t>
      </w:r>
    </w:p>
    <w:p w:rsidR="00EF1C0E" w:rsidRDefault="00B9029D" w:rsidP="00BA1588">
      <w:pPr>
        <w:pStyle w:val="Heading1"/>
        <w:rPr>
          <w:color w:val="FF0000"/>
        </w:rPr>
      </w:pPr>
      <w:r w:rsidRPr="00BA1588">
        <w:rPr>
          <w:color w:val="FF0000"/>
        </w:rPr>
        <w:t>Nødnummer er 113</w:t>
      </w:r>
    </w:p>
    <w:p w:rsidR="00BA1588" w:rsidRPr="00BA1588" w:rsidRDefault="00BA1588" w:rsidP="00BA1588"/>
    <w:p w:rsidR="00B9029D" w:rsidRDefault="00B9029D" w:rsidP="00BA1588">
      <w:pPr>
        <w:pStyle w:val="Heading2"/>
      </w:pPr>
      <w:r>
        <w:t>Bruk verneutstyr. Kle deg riktig.</w:t>
      </w:r>
    </w:p>
    <w:p w:rsidR="00B9029D" w:rsidRDefault="00134AA8" w:rsidP="00B9029D">
      <w:pPr>
        <w:pStyle w:val="ListParagraph"/>
        <w:numPr>
          <w:ilvl w:val="0"/>
          <w:numId w:val="1"/>
        </w:numPr>
      </w:pPr>
      <w:r>
        <w:t>Bruk vernebriller til en</w:t>
      </w:r>
      <w:r w:rsidR="00B9029D">
        <w:t>hver tid!</w:t>
      </w:r>
    </w:p>
    <w:p w:rsidR="00A024BE" w:rsidRDefault="00A024BE" w:rsidP="00B9029D">
      <w:pPr>
        <w:pStyle w:val="ListParagraph"/>
        <w:numPr>
          <w:ilvl w:val="0"/>
          <w:numId w:val="1"/>
        </w:numPr>
      </w:pPr>
      <w:bookmarkStart w:id="0" w:name="_GoBack"/>
      <w:r>
        <w:t>Bruk hørselvern ved støyende arbeid.</w:t>
      </w:r>
    </w:p>
    <w:bookmarkEnd w:id="0"/>
    <w:p w:rsidR="00B9029D" w:rsidRDefault="00B9029D" w:rsidP="00B9029D">
      <w:pPr>
        <w:pStyle w:val="ListParagraph"/>
        <w:numPr>
          <w:ilvl w:val="0"/>
          <w:numId w:val="1"/>
        </w:numPr>
      </w:pPr>
      <w:r>
        <w:t>Ikke bruk løstsittende klær, slips er strengt forbudt!</w:t>
      </w:r>
    </w:p>
    <w:p w:rsidR="00B9029D" w:rsidRDefault="0032127C" w:rsidP="00B9029D">
      <w:pPr>
        <w:pStyle w:val="ListParagraph"/>
        <w:numPr>
          <w:ilvl w:val="0"/>
          <w:numId w:val="1"/>
        </w:numPr>
      </w:pPr>
      <w:r>
        <w:t>Sett opp håret i hestehale</w:t>
      </w:r>
      <w:r w:rsidR="009704FD">
        <w:t xml:space="preserve"> og fjern, armbånd, ringer og løsthengende smykker</w:t>
      </w:r>
      <w:r>
        <w:t>!</w:t>
      </w:r>
    </w:p>
    <w:p w:rsidR="0032127C" w:rsidRDefault="0032127C" w:rsidP="00B9029D">
      <w:pPr>
        <w:pStyle w:val="ListParagraph"/>
        <w:numPr>
          <w:ilvl w:val="0"/>
          <w:numId w:val="1"/>
        </w:numPr>
      </w:pPr>
      <w:r>
        <w:t>Bruk vernesko!</w:t>
      </w:r>
    </w:p>
    <w:p w:rsidR="0032127C" w:rsidRDefault="0032127C" w:rsidP="00B9029D">
      <w:pPr>
        <w:pStyle w:val="ListParagraph"/>
        <w:numPr>
          <w:ilvl w:val="0"/>
          <w:numId w:val="1"/>
        </w:numPr>
      </w:pPr>
      <w:r>
        <w:t xml:space="preserve">Bruk passende hansker når du jobber med varme ting, skarpe ting og </w:t>
      </w:r>
      <w:r w:rsidR="00D553BA">
        <w:t>annet arbeid som krever hansker</w:t>
      </w:r>
      <w:r>
        <w:t>!</w:t>
      </w:r>
    </w:p>
    <w:p w:rsidR="0032127C" w:rsidRDefault="0032127C" w:rsidP="00BA1588">
      <w:pPr>
        <w:pStyle w:val="Heading2"/>
      </w:pPr>
      <w:r>
        <w:t>Forbered og planlegg</w:t>
      </w:r>
      <w:r w:rsidR="00BA1588">
        <w:t>!</w:t>
      </w:r>
    </w:p>
    <w:p w:rsidR="0032127C" w:rsidRDefault="0032127C" w:rsidP="0032127C">
      <w:pPr>
        <w:pStyle w:val="ListParagraph"/>
        <w:numPr>
          <w:ilvl w:val="0"/>
          <w:numId w:val="1"/>
        </w:numPr>
      </w:pPr>
      <w:r>
        <w:t>Sikkerhet er viktigst, hvis du er i tvil, spør.</w:t>
      </w:r>
    </w:p>
    <w:p w:rsidR="0032127C" w:rsidRDefault="0032127C" w:rsidP="0032127C">
      <w:pPr>
        <w:pStyle w:val="ListParagraph"/>
        <w:numPr>
          <w:ilvl w:val="0"/>
          <w:numId w:val="1"/>
        </w:numPr>
      </w:pPr>
      <w:r>
        <w:t>Gjør deg kjent med plasseringen av førstehjelpsutstyr, slukkeutstyr og nødutganger. Sjekk alltid at riktig sikkerhetsutstyr er på plass før du begynner arbeidet. Er det noe som mangler, gi beskjed. Er nødutgang blokkert, rydd blokkering og gi beskjed om hendelsen.</w:t>
      </w:r>
    </w:p>
    <w:p w:rsidR="0032127C" w:rsidRDefault="00B3294E" w:rsidP="0032127C">
      <w:pPr>
        <w:pStyle w:val="ListParagraph"/>
        <w:numPr>
          <w:ilvl w:val="0"/>
          <w:numId w:val="1"/>
        </w:numPr>
      </w:pPr>
      <w:r>
        <w:t xml:space="preserve">Bruk aldri et verktøy du ikke kan bruke eller ikke </w:t>
      </w:r>
      <w:r w:rsidR="0032127C">
        <w:t xml:space="preserve">er godkjent for. </w:t>
      </w:r>
    </w:p>
    <w:p w:rsidR="0032127C" w:rsidRDefault="0032127C" w:rsidP="0032127C">
      <w:pPr>
        <w:pStyle w:val="ListParagraph"/>
        <w:numPr>
          <w:ilvl w:val="0"/>
          <w:numId w:val="1"/>
        </w:numPr>
      </w:pPr>
      <w:r>
        <w:t>Jobb aldri alene når du bruker farlige verktøy.</w:t>
      </w:r>
    </w:p>
    <w:p w:rsidR="0032127C" w:rsidRDefault="0032127C" w:rsidP="0032127C">
      <w:pPr>
        <w:pStyle w:val="ListParagraph"/>
        <w:numPr>
          <w:ilvl w:val="0"/>
          <w:numId w:val="1"/>
        </w:numPr>
      </w:pPr>
      <w:r>
        <w:t>Ikke bruk verkstedet hvis du er trøtt eller har det travelt.</w:t>
      </w:r>
    </w:p>
    <w:p w:rsidR="0032127C" w:rsidRDefault="0032127C" w:rsidP="0032127C">
      <w:pPr>
        <w:pStyle w:val="ListParagraph"/>
        <w:numPr>
          <w:ilvl w:val="0"/>
          <w:numId w:val="1"/>
        </w:numPr>
      </w:pPr>
      <w:r>
        <w:t xml:space="preserve">Ikke skrem, distrahere eller snakk med noen som bruker farlig verktøy og maskiner. </w:t>
      </w:r>
    </w:p>
    <w:p w:rsidR="00180A8F" w:rsidRDefault="00180A8F" w:rsidP="0032127C">
      <w:pPr>
        <w:pStyle w:val="ListParagraph"/>
        <w:numPr>
          <w:ilvl w:val="0"/>
          <w:numId w:val="1"/>
        </w:numPr>
      </w:pPr>
      <w:r>
        <w:t>Planlegg jobben, godt!</w:t>
      </w:r>
    </w:p>
    <w:p w:rsidR="00180A8F" w:rsidRDefault="00180A8F" w:rsidP="00BA1588">
      <w:pPr>
        <w:pStyle w:val="Heading2"/>
      </w:pPr>
      <w:r>
        <w:t>Bruk verktøyene riktig</w:t>
      </w:r>
      <w:r w:rsidR="00BA1588">
        <w:t>!</w:t>
      </w:r>
    </w:p>
    <w:p w:rsidR="00180A8F" w:rsidRDefault="00134AA8" w:rsidP="00180A8F">
      <w:pPr>
        <w:pStyle w:val="ListParagraph"/>
        <w:numPr>
          <w:ilvl w:val="0"/>
          <w:numId w:val="1"/>
        </w:numPr>
      </w:pPr>
      <w:r>
        <w:t>Bruk</w:t>
      </w:r>
      <w:r w:rsidR="00180A8F">
        <w:t xml:space="preserve"> verktøy</w:t>
      </w:r>
      <w:r>
        <w:t>et til det verktøyet</w:t>
      </w:r>
      <w:r w:rsidR="00180A8F">
        <w:t xml:space="preserve"> er ment for.</w:t>
      </w:r>
    </w:p>
    <w:p w:rsidR="00180A8F" w:rsidRDefault="00180A8F" w:rsidP="00180A8F">
      <w:pPr>
        <w:pStyle w:val="ListParagraph"/>
        <w:numPr>
          <w:ilvl w:val="0"/>
          <w:numId w:val="1"/>
        </w:numPr>
      </w:pPr>
      <w:r>
        <w:t>Aldri bruk et verktøy som er skadet.</w:t>
      </w:r>
    </w:p>
    <w:p w:rsidR="00180A8F" w:rsidRDefault="00180A8F" w:rsidP="00180A8F">
      <w:pPr>
        <w:pStyle w:val="ListParagraph"/>
        <w:numPr>
          <w:ilvl w:val="0"/>
          <w:numId w:val="1"/>
        </w:numPr>
      </w:pPr>
      <w:r>
        <w:t>Gi beskjed om alt verktøy som er skadet eller ødelagt.</w:t>
      </w:r>
    </w:p>
    <w:p w:rsidR="00180A8F" w:rsidRDefault="00180A8F" w:rsidP="00180A8F">
      <w:pPr>
        <w:pStyle w:val="ListParagraph"/>
        <w:numPr>
          <w:ilvl w:val="0"/>
          <w:numId w:val="1"/>
        </w:numPr>
      </w:pPr>
      <w:r>
        <w:t xml:space="preserve">Ikke ta med verktøy ut av </w:t>
      </w:r>
      <w:proofErr w:type="spellStart"/>
      <w:r>
        <w:t>makerspacet</w:t>
      </w:r>
      <w:proofErr w:type="spellEnd"/>
    </w:p>
    <w:p w:rsidR="00180A8F" w:rsidRDefault="006158C0" w:rsidP="00180A8F">
      <w:pPr>
        <w:pStyle w:val="ListParagraph"/>
        <w:numPr>
          <w:ilvl w:val="0"/>
          <w:numId w:val="1"/>
        </w:numPr>
      </w:pPr>
      <w:r>
        <w:t>Aldri forlat et verktøy mens det går</w:t>
      </w:r>
    </w:p>
    <w:p w:rsidR="006158C0" w:rsidRDefault="006158C0" w:rsidP="00180A8F">
      <w:pPr>
        <w:pStyle w:val="ListParagraph"/>
        <w:numPr>
          <w:ilvl w:val="0"/>
          <w:numId w:val="1"/>
        </w:numPr>
      </w:pPr>
      <w:r>
        <w:t>Aldri fjern eller sett ut av spill sikkerhetsanordninger på verktøy</w:t>
      </w:r>
      <w:r w:rsidR="00134AA8">
        <w:t>/maskin</w:t>
      </w:r>
    </w:p>
    <w:p w:rsidR="006158C0" w:rsidRDefault="004A2019" w:rsidP="00BA1588">
      <w:pPr>
        <w:pStyle w:val="Heading2"/>
      </w:pPr>
      <w:r>
        <w:t>Rydd!</w:t>
      </w:r>
    </w:p>
    <w:p w:rsidR="004A2019" w:rsidRDefault="004A2019" w:rsidP="004A2019">
      <w:pPr>
        <w:pStyle w:val="ListParagraph"/>
        <w:numPr>
          <w:ilvl w:val="0"/>
          <w:numId w:val="1"/>
        </w:numPr>
      </w:pPr>
      <w:r>
        <w:t>Rydd hver gang du forlater et område, inkludert å koste gulv</w:t>
      </w:r>
    </w:p>
    <w:p w:rsidR="004A2019" w:rsidRDefault="00512E4A" w:rsidP="004A2019">
      <w:pPr>
        <w:pStyle w:val="ListParagraph"/>
        <w:numPr>
          <w:ilvl w:val="0"/>
          <w:numId w:val="1"/>
        </w:numPr>
      </w:pPr>
      <w:r>
        <w:t>Legg alle verktøy tilbake på plass.</w:t>
      </w:r>
    </w:p>
    <w:p w:rsidR="00512E4A" w:rsidRDefault="00635AB1" w:rsidP="004A2019">
      <w:pPr>
        <w:pStyle w:val="ListParagraph"/>
        <w:numPr>
          <w:ilvl w:val="0"/>
          <w:numId w:val="1"/>
        </w:numPr>
      </w:pPr>
      <w:r>
        <w:t xml:space="preserve">Ikke bruk trykkluft til å rense klær, hår, gulv, arbeidsbord </w:t>
      </w:r>
      <w:proofErr w:type="spellStart"/>
      <w:r>
        <w:t>osv</w:t>
      </w:r>
      <w:proofErr w:type="spellEnd"/>
    </w:p>
    <w:p w:rsidR="00635AB1" w:rsidRDefault="00DA5FD7" w:rsidP="004A2019">
      <w:pPr>
        <w:pStyle w:val="ListParagraph"/>
        <w:numPr>
          <w:ilvl w:val="0"/>
          <w:numId w:val="1"/>
        </w:numPr>
      </w:pPr>
      <w:r>
        <w:t>Slå av og dra ut kontakten før du renser eller vedlikeholder et verktøy</w:t>
      </w:r>
    </w:p>
    <w:p w:rsidR="00DA5FD7" w:rsidRDefault="00DA5FD7" w:rsidP="00DA5FD7">
      <w:pPr>
        <w:pStyle w:val="ListParagraph"/>
        <w:numPr>
          <w:ilvl w:val="0"/>
          <w:numId w:val="1"/>
        </w:numPr>
      </w:pPr>
      <w:r>
        <w:t>Hold gulvet rent, tørt og ryddig. Faren for å snuble er større på et verksted som ikke er rent og ryddig!</w:t>
      </w:r>
    </w:p>
    <w:sectPr w:rsidR="00DA5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EB1B26"/>
    <w:multiLevelType w:val="hybridMultilevel"/>
    <w:tmpl w:val="26C47464"/>
    <w:lvl w:ilvl="0" w:tplc="564E40B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C0E"/>
    <w:rsid w:val="000B1165"/>
    <w:rsid w:val="00134AA8"/>
    <w:rsid w:val="00180A8F"/>
    <w:rsid w:val="0032127C"/>
    <w:rsid w:val="004A2019"/>
    <w:rsid w:val="00512E4A"/>
    <w:rsid w:val="00593677"/>
    <w:rsid w:val="005F5AB2"/>
    <w:rsid w:val="006158C0"/>
    <w:rsid w:val="00635AB1"/>
    <w:rsid w:val="00702F56"/>
    <w:rsid w:val="0093685A"/>
    <w:rsid w:val="009704FD"/>
    <w:rsid w:val="00A024BE"/>
    <w:rsid w:val="00A139D7"/>
    <w:rsid w:val="00A169CB"/>
    <w:rsid w:val="00B3294E"/>
    <w:rsid w:val="00B9029D"/>
    <w:rsid w:val="00BA1588"/>
    <w:rsid w:val="00BC44D5"/>
    <w:rsid w:val="00D553BA"/>
    <w:rsid w:val="00DA5FD7"/>
    <w:rsid w:val="00EF1C0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AFEC"/>
  <w15:chartTrackingRefBased/>
  <w15:docId w15:val="{0996C164-31C6-4872-8125-1D658D80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5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5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29D"/>
    <w:pPr>
      <w:ind w:left="720"/>
      <w:contextualSpacing/>
    </w:pPr>
  </w:style>
  <w:style w:type="character" w:customStyle="1" w:styleId="Heading2Char">
    <w:name w:val="Heading 2 Char"/>
    <w:basedOn w:val="DefaultParagraphFont"/>
    <w:link w:val="Heading2"/>
    <w:uiPriority w:val="9"/>
    <w:rsid w:val="00BA15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A158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34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A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7A9E0334.dotm</Template>
  <TotalTime>133</TotalTime>
  <Pages>1</Pages>
  <Words>273</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UiB</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Trygve Trohaug</dc:creator>
  <cp:keywords/>
  <dc:description/>
  <cp:lastModifiedBy>Trygve Trohaug</cp:lastModifiedBy>
  <cp:revision>9</cp:revision>
  <dcterms:created xsi:type="dcterms:W3CDTF">2017-03-22T08:57:00Z</dcterms:created>
  <dcterms:modified xsi:type="dcterms:W3CDTF">2017-03-27T12:49:00Z</dcterms:modified>
</cp:coreProperties>
</file>