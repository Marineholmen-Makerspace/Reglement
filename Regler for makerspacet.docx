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68D" w:rsidRDefault="002E354C">
      <w:r>
        <w:t>Regler for makerspacet</w:t>
      </w:r>
    </w:p>
    <w:p w:rsidR="00213796" w:rsidRDefault="00031D07" w:rsidP="00031D07">
      <w:pPr>
        <w:pStyle w:val="Heading2"/>
      </w:pPr>
      <w:r>
        <w:t>Oppfør deg!</w:t>
      </w:r>
    </w:p>
    <w:p w:rsidR="002E354C" w:rsidRDefault="00031D07" w:rsidP="00031D07">
      <w:r>
        <w:t>Være grei</w:t>
      </w:r>
      <w:r w:rsidR="002E354C">
        <w:t>.</w:t>
      </w:r>
      <w:r>
        <w:t xml:space="preserve"> Vis hensyn. </w:t>
      </w:r>
      <w:r w:rsidR="002E354C">
        <w:t xml:space="preserve">Hjelp andre. </w:t>
      </w:r>
    </w:p>
    <w:p w:rsidR="00031D07" w:rsidRDefault="002E354C" w:rsidP="00FC4AEE">
      <w:r>
        <w:t>Hvis noen spør, s</w:t>
      </w:r>
      <w:r w:rsidR="00031D07">
        <w:t>å er det fordi de ønsker å lære.</w:t>
      </w:r>
      <w:r w:rsidR="00F71DB0">
        <w:t xml:space="preserve"> Ikke vær nedlatende.</w:t>
      </w:r>
    </w:p>
    <w:p w:rsidR="00031D07" w:rsidRDefault="00031D07" w:rsidP="00FC4AEE">
      <w:pPr>
        <w:pStyle w:val="ListParagraph"/>
        <w:ind w:left="1080"/>
      </w:pPr>
    </w:p>
    <w:p w:rsidR="00031D07" w:rsidRDefault="00031D07" w:rsidP="00031D07">
      <w:pPr>
        <w:pStyle w:val="Heading2"/>
      </w:pPr>
      <w:r>
        <w:t>Vi er inkluderende</w:t>
      </w:r>
    </w:p>
    <w:p w:rsidR="00682974" w:rsidRDefault="00682974" w:rsidP="00031D07">
      <w:r w:rsidRPr="00682974">
        <w:t>Makerspacet er</w:t>
      </w:r>
      <w:r>
        <w:t xml:space="preserve"> </w:t>
      </w:r>
      <w:r w:rsidRPr="00682974">
        <w:t xml:space="preserve">en inkluderende og åpen arena. </w:t>
      </w:r>
      <w:r>
        <w:t>Alle er velkommen.</w:t>
      </w:r>
      <w:r w:rsidR="00031D07">
        <w:t xml:space="preserve"> Du skal b</w:t>
      </w:r>
      <w:r>
        <w:t>ehandle alle likt uansett kjønn, yrke, nasjonalitet, kunnskapsnivå.</w:t>
      </w:r>
      <w:r w:rsidR="00031D07">
        <w:t xml:space="preserve"> </w:t>
      </w:r>
    </w:p>
    <w:p w:rsidR="00F71DB0" w:rsidRDefault="00F71DB0" w:rsidP="00031D07">
      <w:pPr>
        <w:pStyle w:val="Heading2"/>
      </w:pPr>
    </w:p>
    <w:p w:rsidR="007013D9" w:rsidRDefault="009277E5" w:rsidP="00031D07">
      <w:pPr>
        <w:pStyle w:val="Heading2"/>
      </w:pPr>
      <w:r>
        <w:t>Rydd etter deg</w:t>
      </w:r>
      <w:r w:rsidR="00031D07">
        <w:t>!</w:t>
      </w:r>
    </w:p>
    <w:p w:rsidR="009277E5" w:rsidRDefault="00F71DB0" w:rsidP="00FC4AEE">
      <w:r>
        <w:t xml:space="preserve">Rydd alltid opp etter deg. </w:t>
      </w:r>
      <w:r w:rsidR="009277E5">
        <w:t>Rydd mens du jobber, da</w:t>
      </w:r>
      <w:r w:rsidR="00213796">
        <w:t xml:space="preserve"> blir det ikke så mye å rydde til slutt</w:t>
      </w:r>
      <w:r w:rsidR="009277E5">
        <w:t>.</w:t>
      </w:r>
      <w:r>
        <w:t xml:space="preserve"> </w:t>
      </w:r>
      <w:r w:rsidR="009277E5">
        <w:t>Ikke sett igjen ting. Alt som er forlatt i makerspacet tilfall</w:t>
      </w:r>
      <w:r>
        <w:t xml:space="preserve">er makerspacet. Til </w:t>
      </w:r>
      <w:r w:rsidR="009277E5">
        <w:t>og</w:t>
      </w:r>
      <w:r>
        <w:t xml:space="preserve"> </w:t>
      </w:r>
      <w:r w:rsidR="009277E5">
        <w:t>med hvis du setter navnet ditt på det.</w:t>
      </w:r>
      <w:r>
        <w:t xml:space="preserve"> </w:t>
      </w:r>
      <w:r w:rsidR="009277E5">
        <w:t>Lagring skal kun skje etter avtale med makerspacet.</w:t>
      </w:r>
    </w:p>
    <w:p w:rsidR="003913EB" w:rsidRDefault="003913EB" w:rsidP="00FC4AEE">
      <w:r>
        <w:t>Manglende rydding kan straffes med gebyr eller ved gjentakelse, utestengelse.</w:t>
      </w:r>
    </w:p>
    <w:p w:rsidR="00F71DB0" w:rsidRDefault="00F71DB0" w:rsidP="00FC4AEE">
      <w:pPr>
        <w:rPr>
          <w:rStyle w:val="Heading2Char"/>
        </w:rPr>
      </w:pPr>
    </w:p>
    <w:p w:rsidR="00682974" w:rsidRDefault="00682974" w:rsidP="00FC4AEE">
      <w:r w:rsidRPr="0090199C">
        <w:rPr>
          <w:rStyle w:val="Heading2Char"/>
        </w:rPr>
        <w:t>Respekte</w:t>
      </w:r>
      <w:r w:rsidR="0090199C">
        <w:rPr>
          <w:rStyle w:val="Heading2Char"/>
        </w:rPr>
        <w:t>r makerspacets lokaler og utstyr!</w:t>
      </w:r>
    </w:p>
    <w:p w:rsidR="00682974" w:rsidRDefault="00682974" w:rsidP="00FC4AEE">
      <w:r>
        <w:t>Feil bruk eller misbruk av utstyr, maskiner, verktøy og lokaler er ikke tillatt</w:t>
      </w:r>
      <w:r w:rsidR="00F71DB0">
        <w:t xml:space="preserve">. </w:t>
      </w:r>
      <w:r>
        <w:t xml:space="preserve">Det er ikke tillatt å låne med seg </w:t>
      </w:r>
      <w:r w:rsidR="00031D07">
        <w:t xml:space="preserve">utstyr </w:t>
      </w:r>
      <w:r>
        <w:t>ut av makerspacet.</w:t>
      </w:r>
      <w:r w:rsidR="00F71DB0">
        <w:t xml:space="preserve"> </w:t>
      </w:r>
      <w:r>
        <w:t>Ødeleggelse eller endringer av utstyr, maskiner, verktøy og lokaler er ikke tillatt.</w:t>
      </w:r>
    </w:p>
    <w:p w:rsidR="00F71DB0" w:rsidRDefault="003B13A1" w:rsidP="006E42E8">
      <w:r>
        <w:t>Blir noe ødelagt, gi beskjed.</w:t>
      </w:r>
      <w:r w:rsidR="006E42E8">
        <w:t xml:space="preserve"> Du har ikke lov til å slippe inn eller på annet vis gi tilgang til personer som ikke har gyldig medlemskap.</w:t>
      </w:r>
    </w:p>
    <w:p w:rsidR="006E42E8" w:rsidRDefault="006E42E8" w:rsidP="006E42E8">
      <w:bookmarkStart w:id="0" w:name="_GoBack"/>
      <w:bookmarkEnd w:id="0"/>
    </w:p>
    <w:p w:rsidR="00682974" w:rsidRDefault="00016700" w:rsidP="00FC4AEE">
      <w:pPr>
        <w:pStyle w:val="Heading2"/>
      </w:pPr>
      <w:r>
        <w:t>Respekter andre brukeres utstyr og arbeid</w:t>
      </w:r>
      <w:r w:rsidR="000F4B40">
        <w:t>!</w:t>
      </w:r>
    </w:p>
    <w:p w:rsidR="00CA2EF5" w:rsidRDefault="00016700" w:rsidP="00FC4AEE">
      <w:r w:rsidRPr="00016700">
        <w:t xml:space="preserve">Medlem skal respektere andre medlemmers arbeid og ikke ta på, fotografere eller på annen måte dokumentere andre medlemmers arbeid uten tillatelse. </w:t>
      </w:r>
      <w:r w:rsidR="00CA2EF5">
        <w:t>Brukere skal respektere andre brukeres utstyr og verktøy og skal ikke bruke eller ta på andre brukers verktøy, utstyr, datamaskiner uten eiers tillatelse.</w:t>
      </w:r>
    </w:p>
    <w:p w:rsidR="00F71DB0" w:rsidRDefault="00F71DB0" w:rsidP="00FC4AEE">
      <w:pPr>
        <w:pStyle w:val="Heading2"/>
      </w:pPr>
    </w:p>
    <w:p w:rsidR="00CA2EF5" w:rsidRDefault="003B13A1" w:rsidP="00FC4AEE">
      <w:pPr>
        <w:pStyle w:val="Heading2"/>
      </w:pPr>
      <w:r>
        <w:t>Rusmidler er ikke tillatt</w:t>
      </w:r>
      <w:r w:rsidR="000F4B40">
        <w:t>!</w:t>
      </w:r>
    </w:p>
    <w:p w:rsidR="007013D9" w:rsidRDefault="003B13A1" w:rsidP="00FC4AEE">
      <w:r>
        <w:t xml:space="preserve">Det er strengt forbudt å være under påvirkning av alkohol eller narkotika i makerspacet. </w:t>
      </w:r>
      <w:r w:rsidR="007013D9">
        <w:t>Det er strengt forbudt å innta alkohol eller narkotika i makerspacet. Overtredelse vil føre til umiddelbar utestengelse og umiddelbar avslutning av medlemskapet.</w:t>
      </w:r>
    </w:p>
    <w:p w:rsidR="00F71DB0" w:rsidRDefault="00F71DB0" w:rsidP="00FC4AEE">
      <w:pPr>
        <w:pStyle w:val="Heading2"/>
      </w:pPr>
    </w:p>
    <w:p w:rsidR="000F4B40" w:rsidRDefault="000F4B40" w:rsidP="00FC4AEE">
      <w:pPr>
        <w:pStyle w:val="Heading2"/>
      </w:pPr>
      <w:r>
        <w:t>Respekter andre personers tid!</w:t>
      </w:r>
    </w:p>
    <w:p w:rsidR="000F4B40" w:rsidRDefault="007013D9" w:rsidP="00FC4AEE">
      <w:r>
        <w:t>Reserverer du et verktøy så må du bruke det. Hvis du reserverer et verktøy som du ikke bruker vil ta betalt for den maskintiden.</w:t>
      </w:r>
      <w:r w:rsidR="000F4B40">
        <w:t xml:space="preserve"> Ikke kom for sent til kurs.</w:t>
      </w:r>
    </w:p>
    <w:p w:rsidR="00F71DB0" w:rsidRDefault="00F71DB0" w:rsidP="00137EEA">
      <w:pPr>
        <w:pStyle w:val="Heading2"/>
      </w:pPr>
    </w:p>
    <w:p w:rsidR="00ED3ED4" w:rsidRDefault="00ED3ED4" w:rsidP="00137EEA">
      <w:pPr>
        <w:pStyle w:val="Heading2"/>
      </w:pPr>
      <w:r>
        <w:t>Man må være godkjent for bruk av maskiner og verktøy.</w:t>
      </w:r>
    </w:p>
    <w:p w:rsidR="00ED3ED4" w:rsidRDefault="00ED3ED4" w:rsidP="00FC4AEE">
      <w:r>
        <w:t xml:space="preserve">Kurs for godkjenning av bruk av </w:t>
      </w:r>
      <w:r w:rsidR="00F71DB0">
        <w:t xml:space="preserve">gitte </w:t>
      </w:r>
      <w:r>
        <w:t xml:space="preserve">maskiner og verktøy må </w:t>
      </w:r>
      <w:r w:rsidR="00F71DB0">
        <w:t>gjennomføres før man får lov til å bruke den gitte maskin/verktøy.</w:t>
      </w:r>
      <w:r w:rsidR="00AB3552">
        <w:t xml:space="preserve"> Selv om man har tatt kurs, så er man selv ansvarlig for all bruk av maskiner og verktøy i makerspacet.</w:t>
      </w:r>
    </w:p>
    <w:p w:rsidR="00ED3ED4" w:rsidRDefault="00ED3ED4" w:rsidP="00FC4AEE">
      <w:r>
        <w:t xml:space="preserve">Godkjenning er personlig og </w:t>
      </w:r>
      <w:r w:rsidR="006A770B">
        <w:t>b</w:t>
      </w:r>
      <w:r>
        <w:t>ruker kan ikke la andre som ikke er godkjent for bruk</w:t>
      </w:r>
      <w:r w:rsidR="00A21902">
        <w:t>,</w:t>
      </w:r>
      <w:r>
        <w:t xml:space="preserve"> bruke maskiner</w:t>
      </w:r>
      <w:r w:rsidR="006A770B">
        <w:t xml:space="preserve"> de ikke er godkjent for</w:t>
      </w:r>
      <w:r>
        <w:t>. Skjer dette er bruker an</w:t>
      </w:r>
      <w:r w:rsidR="006A770B">
        <w:t>svarlig for bruken/misbruken til</w:t>
      </w:r>
      <w:r>
        <w:t xml:space="preserve"> den ikke godkjente </w:t>
      </w:r>
      <w:r w:rsidR="006A770B">
        <w:t>bruker</w:t>
      </w:r>
      <w:r>
        <w:t>.</w:t>
      </w:r>
    </w:p>
    <w:p w:rsidR="007013D9" w:rsidRDefault="007013D9" w:rsidP="00FC4AEE">
      <w:pPr>
        <w:pStyle w:val="Heading2"/>
      </w:pPr>
      <w:r>
        <w:t>Aldersgrense</w:t>
      </w:r>
    </w:p>
    <w:p w:rsidR="007013D9" w:rsidRDefault="007013D9" w:rsidP="00FC4AEE">
      <w:r>
        <w:t>Er du under 18, må du ha tillatelse fra en foresatt.</w:t>
      </w:r>
    </w:p>
    <w:p w:rsidR="007013D9" w:rsidRDefault="007013D9" w:rsidP="00FC4AEE">
      <w:r>
        <w:t>Er du under 16, så må du være i følge med en voksen.</w:t>
      </w:r>
    </w:p>
    <w:p w:rsidR="00C255D1" w:rsidRDefault="00C255D1" w:rsidP="00C255D1">
      <w:pPr>
        <w:pStyle w:val="Heading2"/>
      </w:pPr>
      <w:r>
        <w:t>Fotografering, filming og respekt for andres arbeid</w:t>
      </w:r>
    </w:p>
    <w:p w:rsidR="00C255D1" w:rsidRDefault="00C255D1" w:rsidP="00C255D1">
      <w:r>
        <w:t>BM kan ikke garantere hemmelighold og vil ikke kreve at medlem skriver under på en taushetserklæring. Medlem skal respektere andre medlemmers arbeid og ikke berøre, fotografere eller på annen måte dokumentere andre medlemmers arbeid uten forutgående tillatelse. Det er ikke lov å fotografere eller filme andre medlemmer uten deres tillatelse. Det er ikke lov å dele bilder av andre medlemmer på sosial media eller andre plattformer uten deres tillatelse. Fotografering eller film av barn skal kun skje med tillatelse fra foresatte og fotografiet skal være tatt slik at barn ikke kan identifiseres. Deling av bilder av barn skal bare skje med foresattes tillatelse og skal ikke inneholde navn på barnet. Dette gjelder for alle brukere av makerspacet, inkludert BM og makerspacets ansatte.</w:t>
      </w:r>
    </w:p>
    <w:p w:rsidR="00C255D1" w:rsidRDefault="00C255D1" w:rsidP="00C255D1">
      <w:pPr>
        <w:pStyle w:val="Heading2"/>
      </w:pPr>
      <w:r>
        <w:t>Lag hva som helst, nesten!</w:t>
      </w:r>
    </w:p>
    <w:p w:rsidR="00C255D1" w:rsidRDefault="00C255D1" w:rsidP="00C255D1">
      <w:r>
        <w:t>I makerspacet kan du lage hva enn du vil. Bortsett fra våpen. Ikke lag våpen eller innretninger som er men</w:t>
      </w:r>
      <w:r w:rsidR="00DE7E60">
        <w:t>t</w:t>
      </w:r>
      <w:r>
        <w:t xml:space="preserve"> til å skade personer</w:t>
      </w:r>
      <w:r w:rsidR="00DE7E60">
        <w:t>, dyr, miljøet</w:t>
      </w:r>
      <w:r>
        <w:t xml:space="preserve"> eller eiendom. Verden har nok av den slags!</w:t>
      </w:r>
    </w:p>
    <w:p w:rsidR="00FC4AEE" w:rsidRDefault="00FC4AEE" w:rsidP="00FC4AEE">
      <w:pPr>
        <w:pStyle w:val="Heading2"/>
      </w:pPr>
      <w:r>
        <w:t>Og til slutt:</w:t>
      </w:r>
    </w:p>
    <w:p w:rsidR="00FC4AEE" w:rsidRPr="00FC4AEE" w:rsidRDefault="00DE7E60" w:rsidP="00031D07">
      <w:r w:rsidRPr="000C202C">
        <w:t>Lag mer enn du øde</w:t>
      </w:r>
      <w:r w:rsidR="00FC4AEE" w:rsidRPr="000C202C">
        <w:t>legger.</w:t>
      </w:r>
      <w:r w:rsidRPr="000C202C">
        <w:t xml:space="preserve"> </w:t>
      </w:r>
      <w:r w:rsidR="00FC4AEE" w:rsidRPr="00FC4AEE">
        <w:t>F</w:t>
      </w:r>
      <w:r w:rsidRPr="00FC4AEE">
        <w:t>iks</w:t>
      </w:r>
      <w:r w:rsidR="00FC4AEE" w:rsidRPr="00FC4AEE">
        <w:t>,</w:t>
      </w:r>
      <w:r w:rsidRPr="00FC4AEE">
        <w:t xml:space="preserve"> ikke kast. Og husk, V</w:t>
      </w:r>
      <w:r w:rsidR="00FC4AEE" w:rsidRPr="00FC4AEE">
        <w:t>ær</w:t>
      </w:r>
      <w:r w:rsidRPr="00FC4AEE">
        <w:t xml:space="preserve"> snill.</w:t>
      </w:r>
    </w:p>
    <w:sectPr w:rsidR="00FC4AEE" w:rsidRPr="00FC4A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D352C"/>
    <w:multiLevelType w:val="hybridMultilevel"/>
    <w:tmpl w:val="43801C84"/>
    <w:lvl w:ilvl="0" w:tplc="04140019">
      <w:start w:val="1"/>
      <w:numFmt w:val="lowerLetter"/>
      <w:lvlText w:val="%1."/>
      <w:lvlJc w:val="left"/>
      <w:pPr>
        <w:ind w:left="1080" w:hanging="360"/>
      </w:p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 w15:restartNumberingAfterBreak="0">
    <w:nsid w:val="4D5F7AF4"/>
    <w:multiLevelType w:val="hybridMultilevel"/>
    <w:tmpl w:val="6694BAC2"/>
    <w:lvl w:ilvl="0" w:tplc="04140019">
      <w:start w:val="1"/>
      <w:numFmt w:val="lowerLetter"/>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6CCE7AF4"/>
    <w:multiLevelType w:val="hybridMultilevel"/>
    <w:tmpl w:val="5E008596"/>
    <w:lvl w:ilvl="0" w:tplc="0414000F">
      <w:start w:val="1"/>
      <w:numFmt w:val="decimal"/>
      <w:lvlText w:val="%1."/>
      <w:lvlJc w:val="left"/>
      <w:pPr>
        <w:ind w:left="360" w:hanging="360"/>
      </w:pPr>
      <w:rPr>
        <w:rFonts w:hint="default"/>
      </w:rPr>
    </w:lvl>
    <w:lvl w:ilvl="1" w:tplc="04140019">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54C"/>
    <w:rsid w:val="00016700"/>
    <w:rsid w:val="00031D07"/>
    <w:rsid w:val="000B1165"/>
    <w:rsid w:val="000C202C"/>
    <w:rsid w:val="000F4B40"/>
    <w:rsid w:val="00137EEA"/>
    <w:rsid w:val="00213796"/>
    <w:rsid w:val="002E354C"/>
    <w:rsid w:val="003913EB"/>
    <w:rsid w:val="003B13A1"/>
    <w:rsid w:val="00554BAE"/>
    <w:rsid w:val="005F5AB2"/>
    <w:rsid w:val="00682974"/>
    <w:rsid w:val="006A770B"/>
    <w:rsid w:val="006E42E8"/>
    <w:rsid w:val="007013D9"/>
    <w:rsid w:val="00702F56"/>
    <w:rsid w:val="007F67A1"/>
    <w:rsid w:val="0090199C"/>
    <w:rsid w:val="009277E5"/>
    <w:rsid w:val="00A139D7"/>
    <w:rsid w:val="00A169CB"/>
    <w:rsid w:val="00A21902"/>
    <w:rsid w:val="00AB3552"/>
    <w:rsid w:val="00B8268D"/>
    <w:rsid w:val="00BC44D5"/>
    <w:rsid w:val="00C255D1"/>
    <w:rsid w:val="00CA2EF5"/>
    <w:rsid w:val="00DE7E60"/>
    <w:rsid w:val="00ED3ED4"/>
    <w:rsid w:val="00F71DB0"/>
    <w:rsid w:val="00FC4AE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558D0"/>
  <w15:chartTrackingRefBased/>
  <w15:docId w15:val="{29274133-E389-4FB4-ACC7-7CF07DEF2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31D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54C"/>
    <w:pPr>
      <w:ind w:left="720"/>
      <w:contextualSpacing/>
    </w:pPr>
  </w:style>
  <w:style w:type="paragraph" w:styleId="BalloonText">
    <w:name w:val="Balloon Text"/>
    <w:basedOn w:val="Normal"/>
    <w:link w:val="BalloonTextChar"/>
    <w:uiPriority w:val="99"/>
    <w:semiHidden/>
    <w:unhideWhenUsed/>
    <w:rsid w:val="00CA2E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2EF5"/>
    <w:rPr>
      <w:rFonts w:ascii="Segoe UI" w:hAnsi="Segoe UI" w:cs="Segoe UI"/>
      <w:sz w:val="18"/>
      <w:szCs w:val="18"/>
    </w:rPr>
  </w:style>
  <w:style w:type="character" w:customStyle="1" w:styleId="Heading2Char">
    <w:name w:val="Heading 2 Char"/>
    <w:basedOn w:val="DefaultParagraphFont"/>
    <w:link w:val="Heading2"/>
    <w:uiPriority w:val="9"/>
    <w:rsid w:val="00031D0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46F7DC0A.dotm</Template>
  <TotalTime>189</TotalTime>
  <Pages>2</Pages>
  <Words>576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UiB</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Trygve Trohaug</dc:creator>
  <cp:keywords/>
  <dc:description/>
  <cp:lastModifiedBy>Trygve Trohaug</cp:lastModifiedBy>
  <cp:revision>14</cp:revision>
  <cp:lastPrinted>2017-03-21T08:49:00Z</cp:lastPrinted>
  <dcterms:created xsi:type="dcterms:W3CDTF">2017-03-21T08:33:00Z</dcterms:created>
  <dcterms:modified xsi:type="dcterms:W3CDTF">2017-03-29T08:21:00Z</dcterms:modified>
</cp:coreProperties>
</file>